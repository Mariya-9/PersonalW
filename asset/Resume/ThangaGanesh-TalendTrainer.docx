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43"/>
        <w:gridCol w:w="728"/>
        <w:gridCol w:w="6548"/>
      </w:tblGrid>
      <w:tr w:rsidR="00153199" w14:paraId="1279A997" w14:textId="77777777" w:rsidTr="001B7016">
        <w:trPr>
          <w:trHeight w:val="12260"/>
        </w:trPr>
        <w:tc>
          <w:tcPr>
            <w:tcW w:w="3643" w:type="dxa"/>
          </w:tcPr>
          <w:p w14:paraId="083574FF" w14:textId="77777777" w:rsidR="00153199" w:rsidRDefault="00153199" w:rsidP="009902D0">
            <w:pPr>
              <w:pStyle w:val="Heading3"/>
            </w:pPr>
          </w:p>
          <w:p w14:paraId="05D602BA" w14:textId="77777777" w:rsidR="00153199" w:rsidRDefault="00153199" w:rsidP="009902D0">
            <w:pPr>
              <w:pStyle w:val="Heading3"/>
            </w:pPr>
            <w:r>
              <w:rPr>
                <w:noProof/>
              </w:rPr>
              <w:drawing>
                <wp:inline distT="0" distB="0" distL="0" distR="0" wp14:anchorId="606BC70B" wp14:editId="21BFCBE3">
                  <wp:extent cx="1261872" cy="1627632"/>
                  <wp:effectExtent l="0" t="0" r="0" b="0"/>
                  <wp:docPr id="4" name="Picture 4" descr="A person wearing glass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wearing glasses&#10;&#10;Description automatically generated with medium confidenc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72" cy="162763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E3353DC" w14:textId="77777777" w:rsidR="00153199" w:rsidRDefault="00153199" w:rsidP="009902D0">
            <w:pPr>
              <w:pStyle w:val="Heading3"/>
            </w:pPr>
          </w:p>
          <w:sdt>
            <w:sdtPr>
              <w:id w:val="-2053382740"/>
              <w:placeholder>
                <w:docPart w:val="2CA25F5AB225465AA6C86B7B7D9AF935"/>
              </w:placeholder>
              <w:temporary/>
              <w:showingPlcHdr/>
              <w15:appearance w15:val="hidden"/>
            </w:sdtPr>
            <w:sdtEndPr/>
            <w:sdtContent>
              <w:p w14:paraId="12252B44" w14:textId="77777777" w:rsidR="00153199" w:rsidRDefault="00153199" w:rsidP="009902D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6F98B6C" w14:textId="77777777" w:rsidR="00153199" w:rsidRDefault="00153199" w:rsidP="009902D0">
            <w:r>
              <w:t>Senior Talend trainer who can help companies to build, enrich their resource’s TalenD capability on-par with high industry standards through Trainings, Mentoring via Classroom/Online training programs.</w:t>
            </w:r>
          </w:p>
          <w:p w14:paraId="1E667F29" w14:textId="77777777" w:rsidR="00153199" w:rsidRDefault="00153199" w:rsidP="009902D0"/>
          <w:p w14:paraId="5D2901F6" w14:textId="77777777" w:rsidR="00153199" w:rsidRDefault="00153199" w:rsidP="009902D0"/>
          <w:p w14:paraId="093D31CE" w14:textId="77777777" w:rsidR="00153199" w:rsidRDefault="00153199" w:rsidP="009902D0"/>
          <w:sdt>
            <w:sdtPr>
              <w:id w:val="-2038025863"/>
              <w:placeholder>
                <w:docPart w:val="D43427950EDA4E818C6F14680DFDE091"/>
              </w:placeholder>
              <w:temporary/>
              <w:showingPlcHdr/>
              <w15:appearance w15:val="hidden"/>
            </w:sdtPr>
            <w:sdtEndPr/>
            <w:sdtContent>
              <w:p w14:paraId="0BAC73D8" w14:textId="77777777" w:rsidR="00153199" w:rsidRPr="00CB0055" w:rsidRDefault="00153199" w:rsidP="009902D0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091276795"/>
              <w:placeholder>
                <w:docPart w:val="1CDDE13D967B448692962791E36363D5"/>
              </w:placeholder>
              <w:temporary/>
              <w:showingPlcHdr/>
              <w15:appearance w15:val="hidden"/>
            </w:sdtPr>
            <w:sdtEndPr/>
            <w:sdtContent>
              <w:p w14:paraId="71E4EE4C" w14:textId="77777777" w:rsidR="00153199" w:rsidRDefault="00153199" w:rsidP="009902D0">
                <w:r w:rsidRPr="004D3011">
                  <w:t>PHONE:</w:t>
                </w:r>
              </w:p>
            </w:sdtContent>
          </w:sdt>
          <w:p w14:paraId="7696C8BA" w14:textId="77777777" w:rsidR="00153199" w:rsidRDefault="00153199" w:rsidP="009902D0">
            <w:r>
              <w:t>+91-9566262480</w:t>
            </w:r>
          </w:p>
          <w:p w14:paraId="119F6FCC" w14:textId="77777777" w:rsidR="00153199" w:rsidRDefault="00153199" w:rsidP="009902D0"/>
          <w:sdt>
            <w:sdtPr>
              <w:id w:val="-57249184"/>
              <w:placeholder>
                <w:docPart w:val="8AA30E25E8F5458EBF0CD72BE9C499DE"/>
              </w:placeholder>
              <w:temporary/>
              <w:showingPlcHdr/>
              <w15:appearance w15:val="hidden"/>
            </w:sdtPr>
            <w:sdtEndPr/>
            <w:sdtContent>
              <w:p w14:paraId="2C90B210" w14:textId="77777777" w:rsidR="00153199" w:rsidRDefault="00153199" w:rsidP="009902D0">
                <w:r w:rsidRPr="004D3011">
                  <w:t>EMAIL:</w:t>
                </w:r>
              </w:p>
            </w:sdtContent>
          </w:sdt>
          <w:p w14:paraId="460BD831" w14:textId="77777777" w:rsidR="00153199" w:rsidRPr="00E4381A" w:rsidRDefault="00153199" w:rsidP="009902D0">
            <w:pPr>
              <w:rPr>
                <w:rStyle w:val="Hyperlink"/>
              </w:rPr>
            </w:pPr>
            <w:r>
              <w:t>thrustheart202020@gmail.com</w:t>
            </w:r>
          </w:p>
          <w:p w14:paraId="42DE126B" w14:textId="77777777" w:rsidR="00314A13" w:rsidRDefault="00314A13" w:rsidP="009902D0">
            <w:pPr>
              <w:pStyle w:val="Heading3"/>
            </w:pPr>
          </w:p>
          <w:p w14:paraId="6B23449D" w14:textId="7BCEAD5F" w:rsidR="00153199" w:rsidRPr="00CB0055" w:rsidRDefault="00153199" w:rsidP="009902D0">
            <w:pPr>
              <w:pStyle w:val="Heading3"/>
            </w:pPr>
            <w:r>
              <w:t>certifications</w:t>
            </w:r>
          </w:p>
          <w:p w14:paraId="430C3C10" w14:textId="77777777" w:rsidR="00153199" w:rsidRDefault="00153199" w:rsidP="009902D0"/>
          <w:p w14:paraId="4769038F" w14:textId="77777777" w:rsidR="00153199" w:rsidRPr="00153199" w:rsidRDefault="00153199" w:rsidP="009902D0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bCs/>
                <w:sz w:val="24"/>
                <w:szCs w:val="24"/>
              </w:rPr>
            </w:pPr>
            <w:r w:rsidRPr="00153199">
              <w:rPr>
                <w:b/>
                <w:bCs/>
                <w:sz w:val="24"/>
                <w:szCs w:val="24"/>
              </w:rPr>
              <w:t>TalenD Data integration Consultant</w:t>
            </w:r>
          </w:p>
          <w:p w14:paraId="22BA654F" w14:textId="77777777" w:rsidR="00153199" w:rsidRPr="00153199" w:rsidRDefault="00153199" w:rsidP="009902D0">
            <w:pPr>
              <w:rPr>
                <w:b/>
                <w:bCs/>
                <w:sz w:val="24"/>
                <w:szCs w:val="24"/>
              </w:rPr>
            </w:pPr>
          </w:p>
          <w:p w14:paraId="0D5AD18A" w14:textId="77777777" w:rsidR="00314A13" w:rsidRPr="00314A13" w:rsidRDefault="00153199" w:rsidP="009902D0">
            <w:pPr>
              <w:pStyle w:val="ListParagraph"/>
              <w:numPr>
                <w:ilvl w:val="0"/>
                <w:numId w:val="4"/>
              </w:numPr>
              <w:ind w:left="360"/>
            </w:pPr>
            <w:r w:rsidRPr="00153199">
              <w:rPr>
                <w:b/>
                <w:bCs/>
                <w:sz w:val="24"/>
                <w:szCs w:val="24"/>
              </w:rPr>
              <w:t>TalenD Advanced DI Ceritifed</w:t>
            </w:r>
          </w:p>
          <w:p w14:paraId="70254324" w14:textId="77777777" w:rsidR="00314A13" w:rsidRDefault="00314A13" w:rsidP="00314A13">
            <w:pPr>
              <w:pStyle w:val="ListParagraph"/>
            </w:pPr>
          </w:p>
          <w:p w14:paraId="63CD51CD" w14:textId="11AF4E48" w:rsidR="00153199" w:rsidRPr="004D3011" w:rsidRDefault="00314A13" w:rsidP="00314A13">
            <w:pPr>
              <w:pStyle w:val="ListParagraph"/>
              <w:ind w:left="360"/>
            </w:pPr>
            <w:r>
              <w:rPr>
                <w:noProof/>
              </w:rPr>
              <w:drawing>
                <wp:inline distT="0" distB="0" distL="0" distR="0" wp14:anchorId="2B25FDE1" wp14:editId="6B8969DE">
                  <wp:extent cx="649700" cy="86007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79" cy="866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" w:type="dxa"/>
          </w:tcPr>
          <w:p w14:paraId="56C817F6" w14:textId="77777777" w:rsidR="00153199" w:rsidRDefault="00153199" w:rsidP="009902D0">
            <w:pPr>
              <w:tabs>
                <w:tab w:val="left" w:pos="990"/>
              </w:tabs>
            </w:pPr>
          </w:p>
        </w:tc>
        <w:tc>
          <w:tcPr>
            <w:tcW w:w="6548" w:type="dxa"/>
          </w:tcPr>
          <w:p w14:paraId="554C272F" w14:textId="77777777" w:rsidR="00153199" w:rsidRPr="00F667B3" w:rsidRDefault="00153199" w:rsidP="009902D0">
            <w:pPr>
              <w:pStyle w:val="Title"/>
              <w:rPr>
                <w:sz w:val="72"/>
                <w:szCs w:val="72"/>
              </w:rPr>
            </w:pPr>
            <w:r w:rsidRPr="00F667B3">
              <w:rPr>
                <w:sz w:val="72"/>
                <w:szCs w:val="72"/>
              </w:rPr>
              <w:t>Thanga Ganesh</w:t>
            </w:r>
          </w:p>
          <w:p w14:paraId="658828B6" w14:textId="77777777" w:rsidR="00153199" w:rsidRDefault="00153199" w:rsidP="009902D0">
            <w:pPr>
              <w:pStyle w:val="Heading2"/>
            </w:pPr>
            <w:r>
              <w:t>Senior Talend Consultant &amp; Trainer</w:t>
            </w:r>
          </w:p>
          <w:p w14:paraId="338ECAE0" w14:textId="77777777" w:rsidR="00153199" w:rsidRDefault="00153199" w:rsidP="009902D0">
            <w:pPr>
              <w:pStyle w:val="Heading2"/>
            </w:pPr>
          </w:p>
          <w:sdt>
            <w:sdtPr>
              <w:id w:val="368583296"/>
              <w:placeholder>
                <w:docPart w:val="5182D8F62DE04C5F963748AB534CB6D9"/>
              </w:placeholder>
              <w:temporary/>
              <w:showingPlcHdr/>
              <w15:appearance w15:val="hidden"/>
            </w:sdtPr>
            <w:sdtEndPr/>
            <w:sdtContent>
              <w:p w14:paraId="0809B76A" w14:textId="77777777" w:rsidR="00153199" w:rsidRDefault="00153199" w:rsidP="009902D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7CE0E48" w14:textId="77777777" w:rsidR="00153199" w:rsidRPr="00036450" w:rsidRDefault="00153199" w:rsidP="009902D0">
            <w:pPr>
              <w:pStyle w:val="Heading4"/>
            </w:pPr>
            <w:r>
              <w:t>BE ECE</w:t>
            </w:r>
          </w:p>
          <w:p w14:paraId="3706E9E0" w14:textId="77777777" w:rsidR="00153199" w:rsidRDefault="00153199" w:rsidP="009902D0">
            <w:r>
              <w:t>Anna University, Chennai</w:t>
            </w:r>
          </w:p>
          <w:p w14:paraId="1F470AD2" w14:textId="77777777" w:rsidR="00153199" w:rsidRDefault="00153199" w:rsidP="009902D0"/>
          <w:sdt>
            <w:sdtPr>
              <w:id w:val="-493499549"/>
              <w:placeholder>
                <w:docPart w:val="BED7EEC932BD4C79B739F40E9BC67F8E"/>
              </w:placeholder>
              <w:temporary/>
              <w:showingPlcHdr/>
              <w15:appearance w15:val="hidden"/>
            </w:sdtPr>
            <w:sdtEndPr/>
            <w:sdtContent>
              <w:p w14:paraId="0376E8F8" w14:textId="77777777" w:rsidR="00153199" w:rsidRDefault="00153199" w:rsidP="009902D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4EAFCF8" w14:textId="0A754531" w:rsidR="008E6CB2" w:rsidRDefault="002C63D6" w:rsidP="008E6CB2">
            <w:pPr>
              <w:pStyle w:val="Heading4"/>
              <w:rPr>
                <w:bCs/>
              </w:rPr>
            </w:pPr>
            <w:r>
              <w:t>Medline Industries</w:t>
            </w:r>
            <w:r w:rsidR="008E6CB2">
              <w:t xml:space="preserve"> - Talend Trainer</w:t>
            </w:r>
          </w:p>
          <w:p w14:paraId="15F77590" w14:textId="77777777" w:rsidR="008E6CB2" w:rsidRPr="00036450" w:rsidRDefault="008E6CB2" w:rsidP="008E6CB2">
            <w:pPr>
              <w:pStyle w:val="Date"/>
            </w:pPr>
          </w:p>
          <w:p w14:paraId="5165C305" w14:textId="47A79203" w:rsidR="008E6CB2" w:rsidRDefault="008E6CB2" w:rsidP="008E6CB2">
            <w:pPr>
              <w:pStyle w:val="ListParagraph"/>
              <w:numPr>
                <w:ilvl w:val="0"/>
                <w:numId w:val="1"/>
              </w:numPr>
            </w:pPr>
            <w:r>
              <w:t xml:space="preserve">Primary Talend trainer for </w:t>
            </w:r>
            <w:r w:rsidR="002C63D6">
              <w:t xml:space="preserve">Medline </w:t>
            </w:r>
            <w:r w:rsidR="00A605BF">
              <w:t>Industries</w:t>
            </w:r>
          </w:p>
          <w:p w14:paraId="3C629E5A" w14:textId="149C945F" w:rsidR="008E6CB2" w:rsidRDefault="008E6CB2" w:rsidP="009902D0">
            <w:pPr>
              <w:pStyle w:val="ListParagraph"/>
              <w:numPr>
                <w:ilvl w:val="0"/>
                <w:numId w:val="1"/>
              </w:numPr>
            </w:pPr>
            <w:r>
              <w:t xml:space="preserve">Have completed </w:t>
            </w:r>
            <w:r w:rsidR="00262C0F">
              <w:t>1</w:t>
            </w:r>
            <w:r>
              <w:t xml:space="preserve"> online training for batches including </w:t>
            </w:r>
            <w:r w:rsidR="00262C0F">
              <w:t>15</w:t>
            </w:r>
            <w:r>
              <w:t xml:space="preserve"> max</w:t>
            </w:r>
            <w:r w:rsidR="00262C0F">
              <w:t xml:space="preserve"> on Talend ESB and Talend Cloud</w:t>
            </w:r>
            <w:r>
              <w:t>.</w:t>
            </w:r>
          </w:p>
          <w:p w14:paraId="74F277CE" w14:textId="77777777" w:rsidR="008E6CB2" w:rsidRDefault="008E6CB2" w:rsidP="009902D0">
            <w:pPr>
              <w:pStyle w:val="Heading4"/>
            </w:pPr>
          </w:p>
          <w:p w14:paraId="03D41AEF" w14:textId="2E61B1E5" w:rsidR="00153199" w:rsidRDefault="00153199" w:rsidP="009902D0">
            <w:pPr>
              <w:pStyle w:val="Heading4"/>
              <w:rPr>
                <w:bCs/>
              </w:rPr>
            </w:pPr>
            <w:r>
              <w:t>Michelin India Technology Centre - Talend Trainer</w:t>
            </w:r>
          </w:p>
          <w:p w14:paraId="7B19F612" w14:textId="77777777" w:rsidR="00153199" w:rsidRPr="00036450" w:rsidRDefault="00153199" w:rsidP="009902D0">
            <w:pPr>
              <w:pStyle w:val="Date"/>
            </w:pPr>
          </w:p>
          <w:p w14:paraId="2E021A09" w14:textId="77777777" w:rsidR="00153199" w:rsidRDefault="00153199" w:rsidP="009902D0">
            <w:pPr>
              <w:pStyle w:val="ListParagraph"/>
              <w:numPr>
                <w:ilvl w:val="0"/>
                <w:numId w:val="1"/>
              </w:numPr>
            </w:pPr>
            <w:r>
              <w:t>Primary Corporate Talend trainer for Michelin India Technology Centre</w:t>
            </w:r>
          </w:p>
          <w:p w14:paraId="21AD8ABC" w14:textId="77777777" w:rsidR="00153199" w:rsidRDefault="00153199" w:rsidP="009902D0">
            <w:pPr>
              <w:pStyle w:val="ListParagraph"/>
              <w:numPr>
                <w:ilvl w:val="0"/>
                <w:numId w:val="1"/>
              </w:numPr>
            </w:pPr>
            <w:r>
              <w:t>Have completed 2 online trainings for batches including 30 max.</w:t>
            </w:r>
          </w:p>
          <w:p w14:paraId="19B0225E" w14:textId="77777777" w:rsidR="00153199" w:rsidRDefault="00153199" w:rsidP="009902D0"/>
          <w:p w14:paraId="15234259" w14:textId="77777777" w:rsidR="00153199" w:rsidRPr="004D3011" w:rsidRDefault="00153199" w:rsidP="009902D0">
            <w:pPr>
              <w:pStyle w:val="Heading4"/>
              <w:rPr>
                <w:bCs/>
              </w:rPr>
            </w:pPr>
            <w:r>
              <w:t>Edureka</w:t>
            </w:r>
            <w:r w:rsidRPr="004D3011">
              <w:t xml:space="preserve"> </w:t>
            </w:r>
            <w:r>
              <w:t>– Senior Talend Trainer</w:t>
            </w:r>
          </w:p>
          <w:p w14:paraId="04B50DC7" w14:textId="77777777" w:rsidR="00153199" w:rsidRDefault="00153199" w:rsidP="009902D0"/>
          <w:p w14:paraId="30DE3CAC" w14:textId="77777777" w:rsidR="00153199" w:rsidRDefault="00153199" w:rsidP="009902D0">
            <w:pPr>
              <w:pStyle w:val="ListParagraph"/>
              <w:numPr>
                <w:ilvl w:val="0"/>
                <w:numId w:val="2"/>
              </w:numPr>
            </w:pPr>
            <w:r>
              <w:t>Primary Talend trainer for online courses in Talend</w:t>
            </w:r>
          </w:p>
          <w:p w14:paraId="58CA60DC" w14:textId="77777777" w:rsidR="00153199" w:rsidRPr="004D3011" w:rsidRDefault="00153199" w:rsidP="009902D0">
            <w:pPr>
              <w:pStyle w:val="ListParagraph"/>
              <w:numPr>
                <w:ilvl w:val="0"/>
                <w:numId w:val="2"/>
              </w:numPr>
            </w:pPr>
            <w:r>
              <w:t>Have handled 5 batches (20 max per)</w:t>
            </w:r>
            <w:r w:rsidRPr="004D3011">
              <w:t xml:space="preserve"> </w:t>
            </w:r>
          </w:p>
          <w:p w14:paraId="66F2B19C" w14:textId="77777777" w:rsidR="00153199" w:rsidRDefault="00153199" w:rsidP="009902D0"/>
          <w:p w14:paraId="079497C6" w14:textId="77777777" w:rsidR="00153199" w:rsidRPr="004D3011" w:rsidRDefault="00153199" w:rsidP="009902D0">
            <w:pPr>
              <w:pStyle w:val="Heading4"/>
              <w:rPr>
                <w:bCs/>
              </w:rPr>
            </w:pPr>
            <w:r>
              <w:t>General Electric, GE</w:t>
            </w:r>
            <w:r w:rsidRPr="004D3011">
              <w:t xml:space="preserve"> </w:t>
            </w:r>
            <w:r>
              <w:t>– Senior Corporate Trainer</w:t>
            </w:r>
          </w:p>
          <w:p w14:paraId="6A8F4232" w14:textId="77777777" w:rsidR="00153199" w:rsidRDefault="00153199" w:rsidP="009902D0"/>
          <w:p w14:paraId="14EB6C02" w14:textId="64446E7E" w:rsidR="00153199" w:rsidRDefault="00153199" w:rsidP="009902D0">
            <w:pPr>
              <w:pStyle w:val="ListParagraph"/>
              <w:numPr>
                <w:ilvl w:val="0"/>
                <w:numId w:val="3"/>
              </w:numPr>
            </w:pPr>
            <w:r>
              <w:t xml:space="preserve">I was the preferred </w:t>
            </w:r>
            <w:r w:rsidR="00314A13">
              <w:t>corporate</w:t>
            </w:r>
            <w:r>
              <w:t xml:space="preserve"> trainer for GE Bengaluru</w:t>
            </w:r>
          </w:p>
          <w:p w14:paraId="269B3529" w14:textId="77777777" w:rsidR="00153199" w:rsidRDefault="00153199" w:rsidP="009902D0">
            <w:pPr>
              <w:pStyle w:val="ListParagraph"/>
              <w:numPr>
                <w:ilvl w:val="0"/>
                <w:numId w:val="3"/>
              </w:numPr>
            </w:pPr>
            <w:r>
              <w:t>Have conducted 4 corporate classroom trainings for GE</w:t>
            </w:r>
          </w:p>
          <w:p w14:paraId="2B5334B8" w14:textId="77777777" w:rsidR="00153199" w:rsidRDefault="00153199" w:rsidP="009902D0"/>
          <w:p w14:paraId="321A53FB" w14:textId="77777777" w:rsidR="00153199" w:rsidRPr="004D3011" w:rsidRDefault="00153199" w:rsidP="009902D0">
            <w:pPr>
              <w:pStyle w:val="Heading4"/>
              <w:rPr>
                <w:bCs/>
              </w:rPr>
            </w:pPr>
            <w:r>
              <w:t>Virtusa</w:t>
            </w:r>
            <w:r w:rsidRPr="004D3011">
              <w:t xml:space="preserve"> </w:t>
            </w:r>
            <w:r>
              <w:t>– Talend Corporate Trainer</w:t>
            </w:r>
          </w:p>
          <w:p w14:paraId="3714958E" w14:textId="77777777" w:rsidR="00153199" w:rsidRDefault="00153199" w:rsidP="009902D0"/>
          <w:p w14:paraId="2BBA4C78" w14:textId="77777777" w:rsidR="00153199" w:rsidRDefault="00153199" w:rsidP="009902D0">
            <w:pPr>
              <w:pStyle w:val="ListParagraph"/>
              <w:numPr>
                <w:ilvl w:val="0"/>
                <w:numId w:val="3"/>
              </w:numPr>
            </w:pPr>
            <w:r>
              <w:t>I was in pilot batch where Talend was new to org</w:t>
            </w:r>
          </w:p>
          <w:p w14:paraId="25144FF1" w14:textId="77777777" w:rsidR="00153199" w:rsidRDefault="00153199" w:rsidP="009902D0">
            <w:pPr>
              <w:pStyle w:val="ListParagraph"/>
              <w:numPr>
                <w:ilvl w:val="0"/>
                <w:numId w:val="3"/>
              </w:numPr>
            </w:pPr>
            <w:r>
              <w:t>We were trained by Talend company and implemented a full MDM project using Talend DI, DQ, MDM, ESB</w:t>
            </w:r>
          </w:p>
          <w:p w14:paraId="174B9ACF" w14:textId="77777777" w:rsidR="00153199" w:rsidRDefault="00153199" w:rsidP="009902D0">
            <w:pPr>
              <w:pStyle w:val="ListParagraph"/>
              <w:numPr>
                <w:ilvl w:val="0"/>
                <w:numId w:val="3"/>
              </w:numPr>
            </w:pPr>
            <w:r>
              <w:t>Worked as company trainer</w:t>
            </w:r>
          </w:p>
          <w:p w14:paraId="4A7EAAE6" w14:textId="77777777" w:rsidR="00153199" w:rsidRDefault="00153199" w:rsidP="009902D0"/>
          <w:p w14:paraId="1C1CBF96" w14:textId="3884935E" w:rsidR="0096219F" w:rsidRDefault="00314A13" w:rsidP="0096219F">
            <w:pPr>
              <w:pStyle w:val="Heading2"/>
            </w:pPr>
            <w:r>
              <w:t>Talend Technologies</w:t>
            </w:r>
          </w:p>
          <w:p w14:paraId="00A5F8F2" w14:textId="2389C312" w:rsidR="0096219F" w:rsidRPr="00047BAD" w:rsidRDefault="001B7016" w:rsidP="0096219F">
            <w:pPr>
              <w:rPr>
                <w:b/>
                <w:bCs/>
              </w:rPr>
            </w:pPr>
            <w:r w:rsidRPr="00047BAD">
              <w:rPr>
                <w:b/>
                <w:bCs/>
              </w:rPr>
              <w:t xml:space="preserve">Talend DI, Talend DQ, Talend MDM, Talend Data Governance, Talend ESB, </w:t>
            </w:r>
            <w:r w:rsidR="00047BAD" w:rsidRPr="00047BAD">
              <w:rPr>
                <w:b/>
                <w:bCs/>
              </w:rPr>
              <w:t>Talend Big Data</w:t>
            </w:r>
          </w:p>
          <w:p w14:paraId="14427058" w14:textId="77777777" w:rsidR="001B7016" w:rsidRDefault="001B7016" w:rsidP="0096219F"/>
          <w:sdt>
            <w:sdtPr>
              <w:id w:val="-359597636"/>
              <w:placeholder>
                <w:docPart w:val="99076EF52B29495DB204FAC7A9E77ED6"/>
              </w:placeholder>
              <w:temporary/>
              <w:showingPlcHdr/>
              <w15:appearance w15:val="hidden"/>
            </w:sdtPr>
            <w:sdtEndPr/>
            <w:sdtContent>
              <w:p w14:paraId="786F2021" w14:textId="2A4B55ED" w:rsidR="00153199" w:rsidRDefault="00153199" w:rsidP="009902D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5A308560" w14:textId="77777777" w:rsidR="00153199" w:rsidRPr="004D3011" w:rsidRDefault="00153199" w:rsidP="009902D0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55FD839A" wp14:editId="24A47220">
                  <wp:extent cx="3764280" cy="1104900"/>
                  <wp:effectExtent l="0" t="0" r="7620" b="0"/>
                  <wp:docPr id="5" name="Chart 5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314A13" w14:paraId="5A792C93" w14:textId="77777777" w:rsidTr="001B7016">
        <w:trPr>
          <w:trHeight w:val="60"/>
        </w:trPr>
        <w:tc>
          <w:tcPr>
            <w:tcW w:w="3643" w:type="dxa"/>
          </w:tcPr>
          <w:p w14:paraId="3BD572EE" w14:textId="77777777" w:rsidR="00314A13" w:rsidRDefault="00314A13" w:rsidP="009902D0">
            <w:pPr>
              <w:pStyle w:val="Heading3"/>
            </w:pPr>
          </w:p>
        </w:tc>
        <w:tc>
          <w:tcPr>
            <w:tcW w:w="728" w:type="dxa"/>
          </w:tcPr>
          <w:p w14:paraId="06A6E5E9" w14:textId="77777777" w:rsidR="00314A13" w:rsidRDefault="00314A13" w:rsidP="009902D0">
            <w:pPr>
              <w:tabs>
                <w:tab w:val="left" w:pos="990"/>
              </w:tabs>
            </w:pPr>
          </w:p>
        </w:tc>
        <w:tc>
          <w:tcPr>
            <w:tcW w:w="6548" w:type="dxa"/>
          </w:tcPr>
          <w:p w14:paraId="4BCEE021" w14:textId="3E8068B8" w:rsidR="00314A13" w:rsidRPr="00F667B3" w:rsidRDefault="00314A13" w:rsidP="00314A13">
            <w:pPr>
              <w:pStyle w:val="Title"/>
              <w:tabs>
                <w:tab w:val="left" w:pos="5484"/>
              </w:tabs>
              <w:rPr>
                <w:sz w:val="72"/>
                <w:szCs w:val="72"/>
              </w:rPr>
            </w:pPr>
          </w:p>
        </w:tc>
      </w:tr>
    </w:tbl>
    <w:p w14:paraId="05E4C468" w14:textId="4CCE1B8A" w:rsidR="00153199" w:rsidRDefault="00D32C57" w:rsidP="000C45FF">
      <w:pPr>
        <w:tabs>
          <w:tab w:val="left" w:pos="990"/>
        </w:tabs>
      </w:pPr>
      <w:r>
        <w:t xml:space="preserve">       </w:t>
      </w:r>
    </w:p>
    <w:sectPr w:rsidR="00153199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13EB4" w14:textId="77777777" w:rsidR="00EF5F37" w:rsidRDefault="00EF5F37" w:rsidP="000C45FF">
      <w:r>
        <w:separator/>
      </w:r>
    </w:p>
  </w:endnote>
  <w:endnote w:type="continuationSeparator" w:id="0">
    <w:p w14:paraId="6B66D4CB" w14:textId="77777777" w:rsidR="00EF5F37" w:rsidRDefault="00EF5F3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D06C6" w14:textId="77777777" w:rsidR="00EF5F37" w:rsidRDefault="00EF5F37" w:rsidP="000C45FF">
      <w:r>
        <w:separator/>
      </w:r>
    </w:p>
  </w:footnote>
  <w:footnote w:type="continuationSeparator" w:id="0">
    <w:p w14:paraId="507EF796" w14:textId="77777777" w:rsidR="00EF5F37" w:rsidRDefault="00EF5F3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BBCA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98C3D2" wp14:editId="029D2A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76304"/>
    <w:multiLevelType w:val="hybridMultilevel"/>
    <w:tmpl w:val="97FC1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620A9"/>
    <w:multiLevelType w:val="hybridMultilevel"/>
    <w:tmpl w:val="7B7C9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1799A"/>
    <w:multiLevelType w:val="hybridMultilevel"/>
    <w:tmpl w:val="DB7EF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E12A8"/>
    <w:multiLevelType w:val="hybridMultilevel"/>
    <w:tmpl w:val="BDFC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512848">
    <w:abstractNumId w:val="3"/>
  </w:num>
  <w:num w:numId="2" w16cid:durableId="1683508309">
    <w:abstractNumId w:val="1"/>
  </w:num>
  <w:num w:numId="3" w16cid:durableId="1312556803">
    <w:abstractNumId w:val="0"/>
  </w:num>
  <w:num w:numId="4" w16cid:durableId="728186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37"/>
    <w:rsid w:val="00036450"/>
    <w:rsid w:val="00047BAD"/>
    <w:rsid w:val="00094499"/>
    <w:rsid w:val="000C45FF"/>
    <w:rsid w:val="000E3FD1"/>
    <w:rsid w:val="00112054"/>
    <w:rsid w:val="001317D8"/>
    <w:rsid w:val="001525E1"/>
    <w:rsid w:val="00153199"/>
    <w:rsid w:val="00180329"/>
    <w:rsid w:val="0019001F"/>
    <w:rsid w:val="001A74A5"/>
    <w:rsid w:val="001B2ABD"/>
    <w:rsid w:val="001B7016"/>
    <w:rsid w:val="001E0391"/>
    <w:rsid w:val="001E1759"/>
    <w:rsid w:val="001F1ECC"/>
    <w:rsid w:val="002400EB"/>
    <w:rsid w:val="00243E02"/>
    <w:rsid w:val="00256CF7"/>
    <w:rsid w:val="00262C0F"/>
    <w:rsid w:val="00281FD5"/>
    <w:rsid w:val="002C63D6"/>
    <w:rsid w:val="0030481B"/>
    <w:rsid w:val="00314A13"/>
    <w:rsid w:val="003156FC"/>
    <w:rsid w:val="003254B5"/>
    <w:rsid w:val="0037121F"/>
    <w:rsid w:val="003910D8"/>
    <w:rsid w:val="003A6B7D"/>
    <w:rsid w:val="003B06CA"/>
    <w:rsid w:val="003B376F"/>
    <w:rsid w:val="004071FC"/>
    <w:rsid w:val="00445947"/>
    <w:rsid w:val="004813B3"/>
    <w:rsid w:val="00496591"/>
    <w:rsid w:val="004C63E4"/>
    <w:rsid w:val="004D3011"/>
    <w:rsid w:val="004E60F5"/>
    <w:rsid w:val="005262AC"/>
    <w:rsid w:val="005E39D5"/>
    <w:rsid w:val="005F543F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E6CB2"/>
    <w:rsid w:val="009260CD"/>
    <w:rsid w:val="00940A66"/>
    <w:rsid w:val="00952C25"/>
    <w:rsid w:val="0096219F"/>
    <w:rsid w:val="00A2118D"/>
    <w:rsid w:val="00A605BF"/>
    <w:rsid w:val="00AD0A50"/>
    <w:rsid w:val="00AD76E2"/>
    <w:rsid w:val="00B20152"/>
    <w:rsid w:val="00B359E4"/>
    <w:rsid w:val="00B57D98"/>
    <w:rsid w:val="00B70850"/>
    <w:rsid w:val="00BF554B"/>
    <w:rsid w:val="00C066B6"/>
    <w:rsid w:val="00C37BA1"/>
    <w:rsid w:val="00C4674C"/>
    <w:rsid w:val="00C506CF"/>
    <w:rsid w:val="00C72BED"/>
    <w:rsid w:val="00C9578B"/>
    <w:rsid w:val="00CB0055"/>
    <w:rsid w:val="00CC21CC"/>
    <w:rsid w:val="00D2522B"/>
    <w:rsid w:val="00D32C57"/>
    <w:rsid w:val="00D422DE"/>
    <w:rsid w:val="00D5459D"/>
    <w:rsid w:val="00D607C1"/>
    <w:rsid w:val="00DA1F4D"/>
    <w:rsid w:val="00DD172A"/>
    <w:rsid w:val="00E25A26"/>
    <w:rsid w:val="00E4381A"/>
    <w:rsid w:val="00E55D74"/>
    <w:rsid w:val="00EF5F37"/>
    <w:rsid w:val="00F60274"/>
    <w:rsid w:val="00F667B3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1E33CE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EF5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pk151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58874505401877597"/>
          <c:y val="0"/>
          <c:w val="0.41125494598122408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Course Finance Management</c:v>
                </c:pt>
                <c:pt idx="1">
                  <c:v>Training Video development</c:v>
                </c:pt>
                <c:pt idx="2">
                  <c:v>Corporate Classroom/Online Training</c:v>
                </c:pt>
                <c:pt idx="3">
                  <c:v>Skilled Trainer</c:v>
                </c:pt>
                <c:pt idx="4">
                  <c:v>Certified Talend Consultant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0.75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19-49AB-A70B-2A602C1B98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65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l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A25F5AB225465AA6C86B7B7D9AF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1A657-A12D-41A8-96A4-558102FAF4D6}"/>
      </w:docPartPr>
      <w:docPartBody>
        <w:p w:rsidR="009A697D" w:rsidRDefault="00A908D6" w:rsidP="00A908D6">
          <w:pPr>
            <w:pStyle w:val="2CA25F5AB225465AA6C86B7B7D9AF935"/>
          </w:pPr>
          <w:r w:rsidRPr="00D5459D">
            <w:t>Profile</w:t>
          </w:r>
        </w:p>
      </w:docPartBody>
    </w:docPart>
    <w:docPart>
      <w:docPartPr>
        <w:name w:val="D43427950EDA4E818C6F14680DFDE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B1D64-90B4-4FC0-90D0-1D22E6E63714}"/>
      </w:docPartPr>
      <w:docPartBody>
        <w:p w:rsidR="009A697D" w:rsidRDefault="00A908D6" w:rsidP="00A908D6">
          <w:pPr>
            <w:pStyle w:val="D43427950EDA4E818C6F14680DFDE091"/>
          </w:pPr>
          <w:r w:rsidRPr="00CB0055">
            <w:t>Contact</w:t>
          </w:r>
        </w:p>
      </w:docPartBody>
    </w:docPart>
    <w:docPart>
      <w:docPartPr>
        <w:name w:val="1CDDE13D967B448692962791E3636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E4762-4074-4281-8120-47AB25A093EE}"/>
      </w:docPartPr>
      <w:docPartBody>
        <w:p w:rsidR="009A697D" w:rsidRDefault="00A908D6" w:rsidP="00A908D6">
          <w:pPr>
            <w:pStyle w:val="1CDDE13D967B448692962791E36363D5"/>
          </w:pPr>
          <w:r w:rsidRPr="004D3011">
            <w:t>PHONE:</w:t>
          </w:r>
        </w:p>
      </w:docPartBody>
    </w:docPart>
    <w:docPart>
      <w:docPartPr>
        <w:name w:val="8AA30E25E8F5458EBF0CD72BE9C49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84B98-18AA-41B7-83FB-8D8501509E63}"/>
      </w:docPartPr>
      <w:docPartBody>
        <w:p w:rsidR="009A697D" w:rsidRDefault="00A908D6" w:rsidP="00A908D6">
          <w:pPr>
            <w:pStyle w:val="8AA30E25E8F5458EBF0CD72BE9C499DE"/>
          </w:pPr>
          <w:r w:rsidRPr="004D3011">
            <w:t>EMAIL:</w:t>
          </w:r>
        </w:p>
      </w:docPartBody>
    </w:docPart>
    <w:docPart>
      <w:docPartPr>
        <w:name w:val="5182D8F62DE04C5F963748AB534CB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11BD7-F12F-4DAE-88AE-7D9CF0BEBE67}"/>
      </w:docPartPr>
      <w:docPartBody>
        <w:p w:rsidR="009A697D" w:rsidRDefault="00A908D6" w:rsidP="00A908D6">
          <w:pPr>
            <w:pStyle w:val="5182D8F62DE04C5F963748AB534CB6D9"/>
          </w:pPr>
          <w:r w:rsidRPr="00036450">
            <w:t>EDUCATION</w:t>
          </w:r>
        </w:p>
      </w:docPartBody>
    </w:docPart>
    <w:docPart>
      <w:docPartPr>
        <w:name w:val="BED7EEC932BD4C79B739F40E9BC67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FC98E-0CEA-4402-927F-B9A710A6B005}"/>
      </w:docPartPr>
      <w:docPartBody>
        <w:p w:rsidR="009A697D" w:rsidRDefault="00A908D6" w:rsidP="00A908D6">
          <w:pPr>
            <w:pStyle w:val="BED7EEC932BD4C79B739F40E9BC67F8E"/>
          </w:pPr>
          <w:r w:rsidRPr="00036450">
            <w:t>WORK EXPERIENCE</w:t>
          </w:r>
        </w:p>
      </w:docPartBody>
    </w:docPart>
    <w:docPart>
      <w:docPartPr>
        <w:name w:val="99076EF52B29495DB204FAC7A9E77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F13EC-D4C4-41B9-8CE2-50DE75466069}"/>
      </w:docPartPr>
      <w:docPartBody>
        <w:p w:rsidR="009A697D" w:rsidRDefault="00A908D6" w:rsidP="00A908D6">
          <w:pPr>
            <w:pStyle w:val="99076EF52B29495DB204FAC7A9E77ED6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D6"/>
    <w:rsid w:val="00835B9B"/>
    <w:rsid w:val="009A697D"/>
    <w:rsid w:val="00A9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A908D6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08D6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2CA25F5AB225465AA6C86B7B7D9AF935">
    <w:name w:val="2CA25F5AB225465AA6C86B7B7D9AF935"/>
    <w:rsid w:val="00A908D6"/>
  </w:style>
  <w:style w:type="paragraph" w:customStyle="1" w:styleId="D43427950EDA4E818C6F14680DFDE091">
    <w:name w:val="D43427950EDA4E818C6F14680DFDE091"/>
    <w:rsid w:val="00A908D6"/>
  </w:style>
  <w:style w:type="paragraph" w:customStyle="1" w:styleId="1CDDE13D967B448692962791E36363D5">
    <w:name w:val="1CDDE13D967B448692962791E36363D5"/>
    <w:rsid w:val="00A908D6"/>
  </w:style>
  <w:style w:type="paragraph" w:customStyle="1" w:styleId="8AA30E25E8F5458EBF0CD72BE9C499DE">
    <w:name w:val="8AA30E25E8F5458EBF0CD72BE9C499DE"/>
    <w:rsid w:val="00A908D6"/>
  </w:style>
  <w:style w:type="paragraph" w:customStyle="1" w:styleId="5182D8F62DE04C5F963748AB534CB6D9">
    <w:name w:val="5182D8F62DE04C5F963748AB534CB6D9"/>
    <w:rsid w:val="00A908D6"/>
  </w:style>
  <w:style w:type="paragraph" w:customStyle="1" w:styleId="BED7EEC932BD4C79B739F40E9BC67F8E">
    <w:name w:val="BED7EEC932BD4C79B739F40E9BC67F8E"/>
    <w:rsid w:val="00A908D6"/>
  </w:style>
  <w:style w:type="paragraph" w:customStyle="1" w:styleId="99076EF52B29495DB204FAC7A9E77ED6">
    <w:name w:val="99076EF52B29495DB204FAC7A9E77ED6"/>
    <w:rsid w:val="00A908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2022-07-25T12:33:00Z</dcterms:created>
  <dcterms:modified xsi:type="dcterms:W3CDTF">2023-08-24T10:27:00Z</dcterms:modified>
</cp:coreProperties>
</file>